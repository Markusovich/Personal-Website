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281"/>
        <w:gridCol w:w="5519"/>
      </w:tblGrid>
      <w:tr w:rsidR="007A0F44" w:rsidRPr="00565B06" w14:paraId="287C0EAF" w14:textId="77777777" w:rsidTr="003673AF">
        <w:trPr>
          <w:trHeight w:hRule="exact" w:val="1530"/>
        </w:trPr>
        <w:tc>
          <w:tcPr>
            <w:tcW w:w="4225" w:type="dxa"/>
            <w:tcMar>
              <w:right w:w="144" w:type="dxa"/>
            </w:tcMar>
            <w:vAlign w:val="bottom"/>
          </w:tcPr>
          <w:p w14:paraId="35DE157C" w14:textId="77777777" w:rsidR="007A0F44" w:rsidRPr="00565B06" w:rsidRDefault="00D9548F" w:rsidP="00BF5482">
            <w:pPr>
              <w:pStyle w:val="Title"/>
            </w:pPr>
            <w:bookmarkStart w:id="0" w:name="_Hlk29490835"/>
            <w:bookmarkEnd w:id="0"/>
            <w:r>
              <w:t>Simon</w:t>
            </w:r>
          </w:p>
          <w:p w14:paraId="23EB1462" w14:textId="77777777" w:rsidR="007A0F44" w:rsidRPr="00565B06" w:rsidRDefault="00D9548F" w:rsidP="00BF5482">
            <w:pPr>
              <w:pStyle w:val="Subtitle"/>
            </w:pPr>
            <w:r>
              <w:t>markus</w:t>
            </w:r>
          </w:p>
        </w:tc>
        <w:tc>
          <w:tcPr>
            <w:tcW w:w="4415" w:type="dxa"/>
            <w:tcMar>
              <w:left w:w="144" w:type="dxa"/>
            </w:tcMar>
            <w:vAlign w:val="bottom"/>
          </w:tcPr>
          <w:p w14:paraId="0C79C161" w14:textId="77777777" w:rsidR="007A0F44" w:rsidRDefault="00B12736" w:rsidP="00BF5482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5E7F6BF3AF1D43A8928E9CD666D632E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9548F">
                  <w:t xml:space="preserve">3106 </w:t>
                </w:r>
                <w:proofErr w:type="spellStart"/>
                <w:r w:rsidR="00D9548F">
                  <w:t>Wynstone</w:t>
                </w:r>
                <w:proofErr w:type="spellEnd"/>
                <w:r w:rsidR="00D9548F">
                  <w:t xml:space="preserve"> Dr Champaign IL USA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2E33F50" wp14:editId="3300ABF7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21A73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FC6E8C" w14:textId="77777777" w:rsidR="007A0F44" w:rsidRDefault="00B12736" w:rsidP="00BF5482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BF3C900381440B397CD005B0158753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9548F">
                  <w:t>217-480-5323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BD1FCA5" wp14:editId="01D61E9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6970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029AF33" w14:textId="77777777" w:rsidR="007A0F44" w:rsidRDefault="00B12736" w:rsidP="00BF5482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9409026C47643F48CF9F4F37F46EBF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9548F">
                  <w:t>simon.markus@siu.edu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E600F67" wp14:editId="163B8AA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37097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A331629" w14:textId="77777777" w:rsidR="007A0F44" w:rsidRDefault="00B12736" w:rsidP="00BF5482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22F5915375254333A62A326A0A6AC17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D9548F">
                  <w:t>www.linkedin.com/in/simon-m-857b60190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5432E45" wp14:editId="7D52BB5E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0EBB8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24E60C8C" w14:textId="77777777" w:rsidR="007A0F44" w:rsidRPr="00565B06" w:rsidRDefault="00B12736" w:rsidP="00BF5482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58C5083616D473B99C18C3FEE088FE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D9548F">
                  <w:t>Github</w:t>
                </w:r>
                <w:proofErr w:type="spellEnd"/>
                <w:r w:rsidR="00D9548F">
                  <w:t xml:space="preserve">: </w:t>
                </w:r>
                <w:proofErr w:type="spellStart"/>
                <w:r w:rsidR="00D9548F">
                  <w:t>Markusovich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9EB0F17" wp14:editId="79AECEA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C78BE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913"/>
        <w:gridCol w:w="10805"/>
      </w:tblGrid>
      <w:tr w:rsidR="000E24AC" w:rsidRPr="00565B06" w14:paraId="54D8CB0A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A4C0F6A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39D832" wp14:editId="4027CA9C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B82AB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2F8260F" w14:textId="77777777" w:rsidR="000E24AC" w:rsidRPr="00565B06" w:rsidRDefault="00B1273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CC664FCA85044FE8CDB5D80029A326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BF22450" w14:textId="77777777" w:rsidR="00A77B4D" w:rsidRPr="006E2C75" w:rsidRDefault="00D9548F" w:rsidP="006E2C75">
      <w:pPr>
        <w:pStyle w:val="ListBullet"/>
        <w:contextualSpacing w:val="0"/>
        <w:rPr>
          <w:color w:val="auto"/>
        </w:rPr>
      </w:pPr>
      <w:r w:rsidRPr="00E75542">
        <w:rPr>
          <w:color w:val="auto"/>
        </w:rPr>
        <w:t xml:space="preserve">To gain </w:t>
      </w:r>
      <w:r>
        <w:rPr>
          <w:color w:val="auto"/>
        </w:rPr>
        <w:t xml:space="preserve">practical experience in contemporary fields such as </w:t>
      </w:r>
      <w:r w:rsidRPr="00E75542">
        <w:rPr>
          <w:color w:val="auto"/>
        </w:rPr>
        <w:t xml:space="preserve">AI, cybersecurity, and data mining. </w:t>
      </w:r>
      <w:r w:rsidR="006E2C75" w:rsidRPr="00E75542">
        <w:rPr>
          <w:color w:val="auto"/>
        </w:rPr>
        <w:t>Looking for internship</w:t>
      </w:r>
      <w:r w:rsidR="006E2C75">
        <w:rPr>
          <w:color w:val="auto"/>
        </w:rPr>
        <w:t xml:space="preserve"> assignment </w:t>
      </w:r>
      <w:r w:rsidR="006E2C75" w:rsidRPr="00CB31D7">
        <w:rPr>
          <w:color w:val="auto"/>
        </w:rPr>
        <w:t xml:space="preserve">where I </w:t>
      </w:r>
      <w:r w:rsidR="006E2C75">
        <w:rPr>
          <w:color w:val="auto"/>
        </w:rPr>
        <w:t>can</w:t>
      </w:r>
      <w:r w:rsidR="006E2C75" w:rsidRPr="00CB31D7">
        <w:rPr>
          <w:color w:val="auto"/>
        </w:rPr>
        <w:t xml:space="preserve"> use my skills to </w:t>
      </w:r>
      <w:r w:rsidR="006E2C75">
        <w:rPr>
          <w:color w:val="auto"/>
        </w:rPr>
        <w:t>solve real-world problems</w:t>
      </w:r>
      <w:r w:rsidR="006E2C75" w:rsidRPr="00CB31D7">
        <w:rPr>
          <w:color w:val="auto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06"/>
        <w:gridCol w:w="10812"/>
      </w:tblGrid>
      <w:tr w:rsidR="00A77B4D" w:rsidRPr="00565B06" w14:paraId="65DABE00" w14:textId="77777777" w:rsidTr="00847FDE">
        <w:tc>
          <w:tcPr>
            <w:tcW w:w="725" w:type="dxa"/>
            <w:tcMar>
              <w:right w:w="216" w:type="dxa"/>
            </w:tcMar>
            <w:vAlign w:val="bottom"/>
          </w:tcPr>
          <w:p w14:paraId="3367D732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1949159" wp14:editId="4B98D28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83B6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1B7739B" w14:textId="77777777" w:rsidR="00A77B4D" w:rsidRPr="00565B06" w:rsidRDefault="00B1273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5BFEB20E6A8E4024886C2C465AB75690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3B7E4CA" w14:textId="70BA829A" w:rsidR="007C0E0E" w:rsidRPr="00565B06" w:rsidRDefault="00847FDE" w:rsidP="00B47E1E">
      <w:pPr>
        <w:pStyle w:val="Heading2"/>
      </w:pPr>
      <w:r>
        <w:t>Computer Science</w:t>
      </w:r>
      <w:r w:rsidRPr="00565B06">
        <w:t xml:space="preserve"> | </w:t>
      </w:r>
      <w:r w:rsidR="00D9548F">
        <w:rPr>
          <w:rStyle w:val="Emphasis"/>
        </w:rPr>
        <w:t>Parkland College</w:t>
      </w:r>
      <w:r w:rsidR="00223974">
        <w:rPr>
          <w:rStyle w:val="Emphasis"/>
        </w:rPr>
        <w:t>, Champaign, Illinois, USA</w:t>
      </w:r>
    </w:p>
    <w:p w14:paraId="34055478" w14:textId="5B9FC167" w:rsidR="000F51DC" w:rsidRPr="00565B06" w:rsidRDefault="00D9548F" w:rsidP="004F199F">
      <w:pPr>
        <w:pStyle w:val="Heading3"/>
      </w:pPr>
      <w:r>
        <w:t>Summer 2017</w:t>
      </w:r>
      <w:r w:rsidR="007C0E0E" w:rsidRPr="00565B06">
        <w:t xml:space="preserve"> – </w:t>
      </w:r>
      <w:r>
        <w:t>Summer 2019</w:t>
      </w:r>
    </w:p>
    <w:p w14:paraId="4B86402E" w14:textId="1F2C13D8" w:rsidR="007C0E0E" w:rsidRPr="00565B06" w:rsidRDefault="00D9548F" w:rsidP="00B47E1E">
      <w:pPr>
        <w:pStyle w:val="Heading2"/>
      </w:pPr>
      <w:r>
        <w:t>Computer Science</w:t>
      </w:r>
      <w:r w:rsidR="007C0E0E" w:rsidRPr="00565B06">
        <w:t xml:space="preserve"> | </w:t>
      </w:r>
      <w:r>
        <w:rPr>
          <w:rStyle w:val="Emphasis"/>
        </w:rPr>
        <w:t>Southern Illinois University</w:t>
      </w:r>
      <w:r w:rsidR="003B2405">
        <w:rPr>
          <w:rStyle w:val="Emphasis"/>
        </w:rPr>
        <w:t>,</w:t>
      </w:r>
      <w:r>
        <w:rPr>
          <w:rStyle w:val="Emphasis"/>
        </w:rPr>
        <w:t xml:space="preserve"> Carbondale</w:t>
      </w:r>
      <w:r w:rsidR="00223974">
        <w:rPr>
          <w:rStyle w:val="Emphasis"/>
        </w:rPr>
        <w:t>, Illinois, USA</w:t>
      </w:r>
    </w:p>
    <w:p w14:paraId="78591493" w14:textId="77777777" w:rsidR="007C0E0E" w:rsidRPr="00565B06" w:rsidRDefault="00BF5482" w:rsidP="004F199F">
      <w:pPr>
        <w:pStyle w:val="Heading3"/>
      </w:pPr>
      <w:r>
        <w:t>fall 2019</w:t>
      </w:r>
      <w:r w:rsidR="007C0E0E" w:rsidRPr="00565B06">
        <w:t xml:space="preserve"> – </w:t>
      </w:r>
      <w:r>
        <w:t>current</w:t>
      </w:r>
    </w:p>
    <w:p w14:paraId="0C7752E0" w14:textId="20269283" w:rsidR="00BF5482" w:rsidRPr="00695A43" w:rsidRDefault="00BF5482" w:rsidP="00695A43">
      <w:pPr>
        <w:pStyle w:val="ListParagraph"/>
        <w:numPr>
          <w:ilvl w:val="0"/>
          <w:numId w:val="17"/>
        </w:numPr>
        <w:rPr>
          <w:color w:val="auto"/>
        </w:rPr>
      </w:pPr>
      <w:r w:rsidRPr="00695A43">
        <w:rPr>
          <w:color w:val="auto"/>
        </w:rPr>
        <w:t xml:space="preserve">I am a junior </w:t>
      </w:r>
      <w:r w:rsidR="003B2405">
        <w:rPr>
          <w:color w:val="auto"/>
        </w:rPr>
        <w:t>(3</w:t>
      </w:r>
      <w:r w:rsidR="003B2405" w:rsidRPr="003B2405">
        <w:rPr>
          <w:color w:val="auto"/>
          <w:vertAlign w:val="superscript"/>
        </w:rPr>
        <w:t>rd</w:t>
      </w:r>
      <w:r w:rsidR="003B2405">
        <w:rPr>
          <w:color w:val="auto"/>
        </w:rPr>
        <w:t xml:space="preserve"> year student) </w:t>
      </w:r>
      <w:r w:rsidRPr="00695A43">
        <w:rPr>
          <w:color w:val="auto"/>
        </w:rPr>
        <w:t>currently pursuing a Bachelor of Science degree</w:t>
      </w:r>
      <w:r w:rsidR="003673AF">
        <w:rPr>
          <w:color w:val="auto"/>
        </w:rPr>
        <w:t xml:space="preserve"> in C</w:t>
      </w:r>
      <w:r w:rsidR="003B2405">
        <w:rPr>
          <w:color w:val="auto"/>
        </w:rPr>
        <w:t>omputer Science</w:t>
      </w:r>
      <w:r w:rsidRPr="00695A43">
        <w:rPr>
          <w:color w:val="auto"/>
        </w:rPr>
        <w:t xml:space="preserve">. </w:t>
      </w:r>
    </w:p>
    <w:p w14:paraId="58B31E6F" w14:textId="77777777" w:rsidR="007C0E0E" w:rsidRPr="00695A43" w:rsidRDefault="00BF5482" w:rsidP="00695A43">
      <w:pPr>
        <w:pStyle w:val="ListParagraph"/>
        <w:numPr>
          <w:ilvl w:val="0"/>
          <w:numId w:val="17"/>
        </w:numPr>
      </w:pPr>
      <w:r w:rsidRPr="00695A43">
        <w:rPr>
          <w:color w:val="auto"/>
        </w:rPr>
        <w:t>My expected graduation will be in the Fall of 2021.</w:t>
      </w:r>
    </w:p>
    <w:p w14:paraId="6AA377F7" w14:textId="77777777" w:rsidR="00695A43" w:rsidRPr="00DE529A" w:rsidRDefault="00695A43" w:rsidP="00695A43">
      <w:pPr>
        <w:pStyle w:val="ListParagraph"/>
        <w:numPr>
          <w:ilvl w:val="0"/>
          <w:numId w:val="17"/>
        </w:numPr>
        <w:rPr>
          <w:color w:val="auto"/>
        </w:rPr>
      </w:pPr>
      <w:r w:rsidRPr="00DE529A">
        <w:rPr>
          <w:color w:val="auto"/>
        </w:rPr>
        <w:t>Participant in student organization ACM (Association of Computing Machinery)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07"/>
        <w:gridCol w:w="10811"/>
      </w:tblGrid>
      <w:tr w:rsidR="005E088C" w:rsidRPr="00565B06" w14:paraId="306C216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C3E314C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D18505" wp14:editId="40E8F3F2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C6675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F60009" w14:textId="77777777" w:rsidR="005E088C" w:rsidRPr="00565B06" w:rsidRDefault="00695A43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14:paraId="3F4B295D" w14:textId="77777777" w:rsidR="005E088C" w:rsidRPr="00565B06" w:rsidRDefault="006E2C75" w:rsidP="00695A43">
      <w:pPr>
        <w:pStyle w:val="Heading2"/>
      </w:pPr>
      <w:r>
        <w:t>Infix to Postfix notation in Java</w:t>
      </w:r>
    </w:p>
    <w:p w14:paraId="417EBBA9" w14:textId="682924EA" w:rsidR="005E088C" w:rsidRPr="00565B06" w:rsidRDefault="00847FDE" w:rsidP="005E088C">
      <w:r>
        <w:t xml:space="preserve">Converts infix notation to postfix notation and solves expression. </w:t>
      </w:r>
      <w:r w:rsidR="009D03D4">
        <w:t xml:space="preserve">In this project, I demonstrated my knowledge </w:t>
      </w:r>
      <w:r w:rsidR="007E4FB5">
        <w:t>in stack interfaces and methods, and node data structures.</w:t>
      </w:r>
    </w:p>
    <w:p w14:paraId="35F22B4C" w14:textId="77777777" w:rsidR="005E088C" w:rsidRPr="00565B06" w:rsidRDefault="00847FDE" w:rsidP="00695A43">
      <w:pPr>
        <w:pStyle w:val="Heading2"/>
      </w:pPr>
      <w:r>
        <w:t>Word sorter in Java</w:t>
      </w:r>
    </w:p>
    <w:p w14:paraId="2673C17A" w14:textId="48A4BD7B" w:rsidR="006E2C75" w:rsidRDefault="00847FDE" w:rsidP="005E088C">
      <w:r w:rsidRPr="00847FDE">
        <w:t>This project accepts a text file. Then rearranges text words where words that start with vowels are first, then non-vowels words, then words that start with other characters such as '_'. Then the arranged words are added into a binary tree.</w:t>
      </w:r>
      <w:r>
        <w:t xml:space="preserve"> </w:t>
      </w:r>
      <w:r w:rsidR="007E4FB5">
        <w:t xml:space="preserve">I demonstrated my knowledge in </w:t>
      </w:r>
      <w:r w:rsidR="007E4FB5">
        <w:t>queue</w:t>
      </w:r>
      <w:r w:rsidR="007E4FB5">
        <w:t xml:space="preserve"> interfaces and methods,</w:t>
      </w:r>
      <w:r w:rsidR="007E4FB5">
        <w:t xml:space="preserve"> binary trees and interfaces,</w:t>
      </w:r>
      <w:r w:rsidR="007E4FB5">
        <w:t xml:space="preserve"> and node data structures.</w:t>
      </w:r>
      <w:r w:rsidR="007E4FB5">
        <w:t xml:space="preserve"> </w:t>
      </w:r>
    </w:p>
    <w:p w14:paraId="444947C9" w14:textId="7B9761FF" w:rsidR="00732AE6" w:rsidRPr="00565B06" w:rsidRDefault="00732AE6" w:rsidP="00732AE6">
      <w:pPr>
        <w:pStyle w:val="Heading2"/>
      </w:pPr>
      <w:r>
        <w:t>Sports team roster in Java</w:t>
      </w:r>
    </w:p>
    <w:p w14:paraId="7305E5AE" w14:textId="53DEDAB9" w:rsidR="00732AE6" w:rsidRDefault="00FD6DDF" w:rsidP="005E088C">
      <w:r>
        <w:t>Lets user create new roster and append or remove names from that existing roster. In this project I demonstrated by knowledge of user defined objects, Array</w:t>
      </w:r>
      <w:r w:rsidR="00011690">
        <w:t>-</w:t>
      </w:r>
      <w:r>
        <w:t>Lists, inheritance, polymorphism, constructors, getters, and setters.</w:t>
      </w:r>
    </w:p>
    <w:p w14:paraId="41D22802" w14:textId="77777777" w:rsidR="006E2C75" w:rsidRPr="00565B06" w:rsidRDefault="000F51DC" w:rsidP="006E2C75">
      <w:pPr>
        <w:pStyle w:val="Heading2"/>
      </w:pPr>
      <w:r>
        <w:t>Main menu questionnaire in Android Studio</w:t>
      </w:r>
    </w:p>
    <w:p w14:paraId="3655A187" w14:textId="46B897B2" w:rsidR="006E2C75" w:rsidRPr="00565B06" w:rsidRDefault="007E4FB5" w:rsidP="006E2C75">
      <w:r>
        <w:t xml:space="preserve">Created an app that provides a menu for the user where they select options. </w:t>
      </w:r>
      <w:r w:rsidR="000F51DC">
        <w:t>Demonstrated my knowledge of buttons, text views, and constraints. User has ability to select their grade level and means of transportation.</w:t>
      </w:r>
    </w:p>
    <w:p w14:paraId="0E2298DB" w14:textId="77777777" w:rsidR="006E2C75" w:rsidRPr="00565B06" w:rsidRDefault="000F51DC" w:rsidP="006E2C75">
      <w:pPr>
        <w:pStyle w:val="Heading2"/>
      </w:pPr>
      <w:r>
        <w:t>Travel Expense Report Form in HTML and CSS</w:t>
      </w:r>
      <w:bookmarkStart w:id="1" w:name="_GoBack"/>
      <w:bookmarkEnd w:id="1"/>
    </w:p>
    <w:p w14:paraId="45DF6927" w14:textId="306B4568" w:rsidR="005E088C" w:rsidRPr="00565B06" w:rsidRDefault="000F51DC" w:rsidP="005E088C">
      <w:r>
        <w:t xml:space="preserve">Created webpage where user enters traveler, trip, and </w:t>
      </w:r>
      <w:r w:rsidR="00451CD9">
        <w:t>itinerary</w:t>
      </w:r>
      <w:r>
        <w:t xml:space="preserve"> information in form and then the option to submit the form</w:t>
      </w:r>
      <w:r w:rsidR="007E4FB5">
        <w:t xml:space="preserve"> data</w:t>
      </w:r>
      <w:r>
        <w:t xml:space="preserve">. </w:t>
      </w:r>
      <w:r w:rsidR="00451CD9">
        <w:t xml:space="preserve">Demonstrated </w:t>
      </w:r>
      <w:r w:rsidR="00E946AB">
        <w:t xml:space="preserve">text, telephone, date, radio, checkbox, and select menu tags in HTML. Demonstrated CSS box model, </w:t>
      </w:r>
      <w:r w:rsidR="00DB1181">
        <w:t>CSS hover technique, background design, and button design.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07"/>
        <w:gridCol w:w="10811"/>
      </w:tblGrid>
      <w:tr w:rsidR="00143224" w:rsidRPr="00565B06" w14:paraId="2D41498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6D1C7E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3E370AB" wp14:editId="07661D3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6B4A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8ED9385" w14:textId="77777777" w:rsidR="00143224" w:rsidRPr="00565B06" w:rsidRDefault="00B1273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B2C7076093E48BB943695CB47B9B29E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469"/>
        <w:gridCol w:w="5469"/>
      </w:tblGrid>
      <w:tr w:rsidR="00143224" w:rsidRPr="00565B06" w14:paraId="23C3759F" w14:textId="77777777" w:rsidTr="00E00368">
        <w:trPr>
          <w:trHeight w:val="1188"/>
        </w:trPr>
        <w:tc>
          <w:tcPr>
            <w:tcW w:w="4375" w:type="dxa"/>
          </w:tcPr>
          <w:p w14:paraId="3CAEB5AE" w14:textId="04C784F3" w:rsidR="00143224" w:rsidRPr="00565B06" w:rsidRDefault="00014047" w:rsidP="00565B06">
            <w:pPr>
              <w:pStyle w:val="ListBullet"/>
              <w:spacing w:after="80"/>
            </w:pPr>
            <w:r>
              <w:t>Java (OOP</w:t>
            </w:r>
            <w:r w:rsidR="00B05111">
              <w:t xml:space="preserve">, </w:t>
            </w:r>
            <w:r>
              <w:t>Data Structures</w:t>
            </w:r>
            <w:r w:rsidR="00B05111">
              <w:t>, Algorithms</w:t>
            </w:r>
            <w:r>
              <w:t>)</w:t>
            </w:r>
          </w:p>
          <w:p w14:paraId="157CB4CC" w14:textId="77777777" w:rsidR="00014047" w:rsidRDefault="00014047" w:rsidP="00316CE4">
            <w:pPr>
              <w:pStyle w:val="ListBullet"/>
              <w:spacing w:after="80"/>
            </w:pPr>
            <w:r>
              <w:t>Basic C, C++, &amp; Python</w:t>
            </w:r>
          </w:p>
          <w:p w14:paraId="6C30AEC1" w14:textId="77777777" w:rsidR="00316CE4" w:rsidRDefault="00014047" w:rsidP="00316CE4">
            <w:pPr>
              <w:pStyle w:val="ListBullet"/>
              <w:spacing w:after="80"/>
            </w:pPr>
            <w:r>
              <w:t>CSS &amp; HTML</w:t>
            </w:r>
          </w:p>
          <w:p w14:paraId="22AD083E" w14:textId="77777777" w:rsidR="00EB356D" w:rsidRPr="00565B06" w:rsidRDefault="00EB356D" w:rsidP="00316CE4">
            <w:pPr>
              <w:pStyle w:val="ListBullet"/>
              <w:spacing w:after="80"/>
            </w:pPr>
            <w:r>
              <w:t>Serbian Language</w:t>
            </w:r>
          </w:p>
        </w:tc>
        <w:tc>
          <w:tcPr>
            <w:tcW w:w="4375" w:type="dxa"/>
            <w:tcMar>
              <w:left w:w="576" w:type="dxa"/>
            </w:tcMar>
          </w:tcPr>
          <w:p w14:paraId="6321FC2D" w14:textId="55995A59" w:rsidR="00143224" w:rsidRPr="00565B06" w:rsidRDefault="00FB1230" w:rsidP="00565B06">
            <w:pPr>
              <w:pStyle w:val="ListBullet"/>
              <w:spacing w:after="80"/>
            </w:pPr>
            <w:r>
              <w:t>Basic</w:t>
            </w:r>
            <w:r w:rsidR="00014047">
              <w:t xml:space="preserve"> Android Studio</w:t>
            </w:r>
          </w:p>
          <w:p w14:paraId="29D43965" w14:textId="79C21202" w:rsidR="00F904FC" w:rsidRDefault="00014047" w:rsidP="006E2C75">
            <w:pPr>
              <w:pStyle w:val="ListBullet"/>
              <w:spacing w:after="80"/>
            </w:pPr>
            <w:r>
              <w:t>Linux</w:t>
            </w:r>
            <w:r w:rsidR="00B05111">
              <w:t>/UNIX</w:t>
            </w:r>
            <w:r>
              <w:t xml:space="preserve"> Programming</w:t>
            </w:r>
          </w:p>
          <w:p w14:paraId="6845F287" w14:textId="305D3983" w:rsidR="00EB356D" w:rsidRDefault="00DE529A" w:rsidP="003B65BA">
            <w:pPr>
              <w:pStyle w:val="ListBullet"/>
              <w:spacing w:after="80"/>
            </w:pPr>
            <w:r>
              <w:t>Microsoft Office</w:t>
            </w:r>
            <w:r w:rsidR="00D102BE">
              <w:t xml:space="preserve"> (Word, Excel, PowerPoint)</w:t>
            </w:r>
          </w:p>
          <w:p w14:paraId="4DAA9282" w14:textId="3468AC1A" w:rsidR="00FB1230" w:rsidRPr="00565B06" w:rsidRDefault="00FB1230" w:rsidP="003B65BA">
            <w:pPr>
              <w:pStyle w:val="ListBullet"/>
              <w:spacing w:after="80"/>
            </w:pPr>
            <w:r>
              <w:t xml:space="preserve">Eclipse IDE &amp; </w:t>
            </w:r>
            <w:proofErr w:type="gramStart"/>
            <w:r>
              <w:t>code::</w:t>
            </w:r>
            <w:proofErr w:type="gramEnd"/>
            <w:r>
              <w:t>blocks</w:t>
            </w:r>
          </w:p>
        </w:tc>
      </w:tr>
    </w:tbl>
    <w:p w14:paraId="1C8419EC" w14:textId="77777777" w:rsidR="007A0F44" w:rsidRPr="00565B06" w:rsidRDefault="007A0F44" w:rsidP="00316CE4"/>
    <w:sectPr w:rsidR="007A0F44" w:rsidRPr="00565B06" w:rsidSect="003B2405">
      <w:footerReference w:type="default" r:id="rId11"/>
      <w:headerReference w:type="first" r:id="rId12"/>
      <w:pgSz w:w="12240" w:h="15840" w:code="1"/>
      <w:pgMar w:top="720" w:right="720" w:bottom="36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D1FEB" w14:textId="77777777" w:rsidR="00B12736" w:rsidRDefault="00B12736" w:rsidP="00F534FB">
      <w:pPr>
        <w:spacing w:after="0"/>
      </w:pPr>
      <w:r>
        <w:separator/>
      </w:r>
    </w:p>
  </w:endnote>
  <w:endnote w:type="continuationSeparator" w:id="0">
    <w:p w14:paraId="30742C0E" w14:textId="77777777" w:rsidR="00B12736" w:rsidRDefault="00B1273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21C08" w14:textId="77777777" w:rsidR="00BF5482" w:rsidRDefault="00BF54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AA0CE" w14:textId="77777777" w:rsidR="00B12736" w:rsidRDefault="00B12736" w:rsidP="00F534FB">
      <w:pPr>
        <w:spacing w:after="0"/>
      </w:pPr>
      <w:r>
        <w:separator/>
      </w:r>
    </w:p>
  </w:footnote>
  <w:footnote w:type="continuationSeparator" w:id="0">
    <w:p w14:paraId="2BF14E7D" w14:textId="77777777" w:rsidR="00B12736" w:rsidRDefault="00B1273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D8C4" w14:textId="77777777" w:rsidR="00BF5482" w:rsidRDefault="00BF54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986FD6" wp14:editId="3A07583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4543E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D51221"/>
    <w:multiLevelType w:val="hybridMultilevel"/>
    <w:tmpl w:val="82F6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805E4"/>
    <w:multiLevelType w:val="hybridMultilevel"/>
    <w:tmpl w:val="396C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959F3"/>
    <w:multiLevelType w:val="hybridMultilevel"/>
    <w:tmpl w:val="267E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6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8F"/>
    <w:rsid w:val="00002750"/>
    <w:rsid w:val="00003973"/>
    <w:rsid w:val="00004D4E"/>
    <w:rsid w:val="00011690"/>
    <w:rsid w:val="00011895"/>
    <w:rsid w:val="00013818"/>
    <w:rsid w:val="00014047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0942"/>
    <w:rsid w:val="00075B13"/>
    <w:rsid w:val="00092692"/>
    <w:rsid w:val="00096203"/>
    <w:rsid w:val="000A0229"/>
    <w:rsid w:val="000C4BD4"/>
    <w:rsid w:val="000D6D56"/>
    <w:rsid w:val="000E24AC"/>
    <w:rsid w:val="000E4A73"/>
    <w:rsid w:val="000F51DC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47F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1685"/>
    <w:rsid w:val="0020735F"/>
    <w:rsid w:val="002146F8"/>
    <w:rsid w:val="00215593"/>
    <w:rsid w:val="00217917"/>
    <w:rsid w:val="00223974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5DF1"/>
    <w:rsid w:val="00297ED0"/>
    <w:rsid w:val="002A4EDA"/>
    <w:rsid w:val="002B01E3"/>
    <w:rsid w:val="002B3FC8"/>
    <w:rsid w:val="002D34F5"/>
    <w:rsid w:val="002F10E7"/>
    <w:rsid w:val="002F69E4"/>
    <w:rsid w:val="00300A98"/>
    <w:rsid w:val="0030724A"/>
    <w:rsid w:val="0031399F"/>
    <w:rsid w:val="00316CE4"/>
    <w:rsid w:val="00323C3F"/>
    <w:rsid w:val="003279A4"/>
    <w:rsid w:val="00337114"/>
    <w:rsid w:val="0035004C"/>
    <w:rsid w:val="003571C8"/>
    <w:rsid w:val="003673AF"/>
    <w:rsid w:val="00383057"/>
    <w:rsid w:val="0039703C"/>
    <w:rsid w:val="003974BB"/>
    <w:rsid w:val="003A091E"/>
    <w:rsid w:val="003B2405"/>
    <w:rsid w:val="003B65BA"/>
    <w:rsid w:val="003E5D64"/>
    <w:rsid w:val="00403149"/>
    <w:rsid w:val="004037EF"/>
    <w:rsid w:val="00405BAD"/>
    <w:rsid w:val="004113D8"/>
    <w:rsid w:val="00416463"/>
    <w:rsid w:val="00423827"/>
    <w:rsid w:val="00437B8B"/>
    <w:rsid w:val="00451CD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1DF7"/>
    <w:rsid w:val="005E2DF3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5A43"/>
    <w:rsid w:val="006A4C72"/>
    <w:rsid w:val="006D65F8"/>
    <w:rsid w:val="006E2C75"/>
    <w:rsid w:val="006F4D23"/>
    <w:rsid w:val="007175B9"/>
    <w:rsid w:val="007215A9"/>
    <w:rsid w:val="007253E8"/>
    <w:rsid w:val="00732AE6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4FB5"/>
    <w:rsid w:val="007E7052"/>
    <w:rsid w:val="007F71A4"/>
    <w:rsid w:val="008030EE"/>
    <w:rsid w:val="00812148"/>
    <w:rsid w:val="00814B43"/>
    <w:rsid w:val="00814FA5"/>
    <w:rsid w:val="0083016A"/>
    <w:rsid w:val="00846AAE"/>
    <w:rsid w:val="00847FD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3D4"/>
    <w:rsid w:val="009D0878"/>
    <w:rsid w:val="009D449D"/>
    <w:rsid w:val="009E62E6"/>
    <w:rsid w:val="009E65EC"/>
    <w:rsid w:val="009F2003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05111"/>
    <w:rsid w:val="00B112B1"/>
    <w:rsid w:val="00B1221A"/>
    <w:rsid w:val="00B12736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5482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7F3A"/>
    <w:rsid w:val="00D046EF"/>
    <w:rsid w:val="00D102BE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548F"/>
    <w:rsid w:val="00DB0B61"/>
    <w:rsid w:val="00DB1181"/>
    <w:rsid w:val="00DD2D34"/>
    <w:rsid w:val="00DD467E"/>
    <w:rsid w:val="00DE136D"/>
    <w:rsid w:val="00DE4136"/>
    <w:rsid w:val="00DE4550"/>
    <w:rsid w:val="00DE529A"/>
    <w:rsid w:val="00DE6534"/>
    <w:rsid w:val="00DF0F24"/>
    <w:rsid w:val="00DF7CF5"/>
    <w:rsid w:val="00DF7F4F"/>
    <w:rsid w:val="00E00368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46AB"/>
    <w:rsid w:val="00E97BD9"/>
    <w:rsid w:val="00EB356D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230"/>
    <w:rsid w:val="00FD6DD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807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9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74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7F6BF3AF1D43A8928E9CD666D63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D5CC-89CF-41F5-98D9-D24230800B15}"/>
      </w:docPartPr>
      <w:docPartBody>
        <w:p w:rsidR="000F3892" w:rsidRDefault="0023528E">
          <w:pPr>
            <w:pStyle w:val="5E7F6BF3AF1D43A8928E9CD666D632E6"/>
          </w:pPr>
          <w:r w:rsidRPr="009D0878">
            <w:t>Address</w:t>
          </w:r>
        </w:p>
      </w:docPartBody>
    </w:docPart>
    <w:docPart>
      <w:docPartPr>
        <w:name w:val="8BF3C900381440B397CD005B01587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63C3F-097F-4424-A003-938A7FCF96AC}"/>
      </w:docPartPr>
      <w:docPartBody>
        <w:p w:rsidR="000F3892" w:rsidRDefault="0023528E">
          <w:pPr>
            <w:pStyle w:val="8BF3C900381440B397CD005B01587536"/>
          </w:pPr>
          <w:r w:rsidRPr="009D0878">
            <w:t>Phone</w:t>
          </w:r>
        </w:p>
      </w:docPartBody>
    </w:docPart>
    <w:docPart>
      <w:docPartPr>
        <w:name w:val="39409026C47643F48CF9F4F37F46E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3AFD-AC71-4306-9A1D-9E771ECDF270}"/>
      </w:docPartPr>
      <w:docPartBody>
        <w:p w:rsidR="000F3892" w:rsidRDefault="0023528E">
          <w:pPr>
            <w:pStyle w:val="39409026C47643F48CF9F4F37F46EBFA"/>
          </w:pPr>
          <w:r w:rsidRPr="009D0878">
            <w:t>Email</w:t>
          </w:r>
        </w:p>
      </w:docPartBody>
    </w:docPart>
    <w:docPart>
      <w:docPartPr>
        <w:name w:val="22F5915375254333A62A326A0A6A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74F6-1357-4812-AF20-B4B02ECA9068}"/>
      </w:docPartPr>
      <w:docPartBody>
        <w:p w:rsidR="000F3892" w:rsidRDefault="0023528E">
          <w:pPr>
            <w:pStyle w:val="22F5915375254333A62A326A0A6AC170"/>
          </w:pPr>
          <w:r w:rsidRPr="009D0878">
            <w:t>LinkedIn Profile</w:t>
          </w:r>
        </w:p>
      </w:docPartBody>
    </w:docPart>
    <w:docPart>
      <w:docPartPr>
        <w:name w:val="358C5083616D473B99C18C3FEE088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B779A-1859-4834-BB8F-0F0DD21FDC80}"/>
      </w:docPartPr>
      <w:docPartBody>
        <w:p w:rsidR="000F3892" w:rsidRDefault="0023528E">
          <w:pPr>
            <w:pStyle w:val="358C5083616D473B99C18C3FEE088FED"/>
          </w:pPr>
          <w:r w:rsidRPr="009D0878">
            <w:t>Twitter/Blog/Portfolio</w:t>
          </w:r>
        </w:p>
      </w:docPartBody>
    </w:docPart>
    <w:docPart>
      <w:docPartPr>
        <w:name w:val="0CC664FCA85044FE8CDB5D80029A3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E4E78-34CA-4AD3-919A-663EE2E156E7}"/>
      </w:docPartPr>
      <w:docPartBody>
        <w:p w:rsidR="000F3892" w:rsidRDefault="0023528E">
          <w:pPr>
            <w:pStyle w:val="0CC664FCA85044FE8CDB5D80029A3261"/>
          </w:pPr>
          <w:r w:rsidRPr="00D85CA4">
            <w:t>Objective</w:t>
          </w:r>
        </w:p>
      </w:docPartBody>
    </w:docPart>
    <w:docPart>
      <w:docPartPr>
        <w:name w:val="5BFEB20E6A8E4024886C2C465AB7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1BBD-3FB7-454C-9878-E80A76B508B2}"/>
      </w:docPartPr>
      <w:docPartBody>
        <w:p w:rsidR="000F3892" w:rsidRDefault="0023528E">
          <w:pPr>
            <w:pStyle w:val="5BFEB20E6A8E4024886C2C465AB75690"/>
          </w:pPr>
          <w:r w:rsidRPr="00565B06">
            <w:t>Education</w:t>
          </w:r>
        </w:p>
      </w:docPartBody>
    </w:docPart>
    <w:docPart>
      <w:docPartPr>
        <w:name w:val="3B2C7076093E48BB943695CB47B9B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EB25B-CE71-4C2F-BDCE-1C5515D7B5B7}"/>
      </w:docPartPr>
      <w:docPartBody>
        <w:p w:rsidR="000F3892" w:rsidRDefault="0023528E">
          <w:pPr>
            <w:pStyle w:val="3B2C7076093E48BB943695CB47B9B29E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77"/>
    <w:rsid w:val="00090077"/>
    <w:rsid w:val="000F3892"/>
    <w:rsid w:val="0023528E"/>
    <w:rsid w:val="009467A7"/>
    <w:rsid w:val="00C9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05420E2EB14BDBB4C5EB2DBE9CBEB2">
    <w:name w:val="7805420E2EB14BDBB4C5EB2DBE9CBEB2"/>
  </w:style>
  <w:style w:type="paragraph" w:customStyle="1" w:styleId="90A32BB865164E2380A4FF726D6AADF1">
    <w:name w:val="90A32BB865164E2380A4FF726D6AADF1"/>
  </w:style>
  <w:style w:type="paragraph" w:customStyle="1" w:styleId="5E7F6BF3AF1D43A8928E9CD666D632E6">
    <w:name w:val="5E7F6BF3AF1D43A8928E9CD666D632E6"/>
  </w:style>
  <w:style w:type="paragraph" w:customStyle="1" w:styleId="8BF3C900381440B397CD005B01587536">
    <w:name w:val="8BF3C900381440B397CD005B01587536"/>
  </w:style>
  <w:style w:type="paragraph" w:customStyle="1" w:styleId="39409026C47643F48CF9F4F37F46EBFA">
    <w:name w:val="39409026C47643F48CF9F4F37F46EBFA"/>
  </w:style>
  <w:style w:type="paragraph" w:customStyle="1" w:styleId="22F5915375254333A62A326A0A6AC170">
    <w:name w:val="22F5915375254333A62A326A0A6AC170"/>
  </w:style>
  <w:style w:type="paragraph" w:customStyle="1" w:styleId="358C5083616D473B99C18C3FEE088FED">
    <w:name w:val="358C5083616D473B99C18C3FEE088FED"/>
  </w:style>
  <w:style w:type="paragraph" w:customStyle="1" w:styleId="0CC664FCA85044FE8CDB5D80029A3261">
    <w:name w:val="0CC664FCA85044FE8CDB5D80029A3261"/>
  </w:style>
  <w:style w:type="paragraph" w:customStyle="1" w:styleId="AA6DDB4A31154DEFBD7CF9B2DC5A2B86">
    <w:name w:val="AA6DDB4A31154DEFBD7CF9B2DC5A2B86"/>
  </w:style>
  <w:style w:type="paragraph" w:customStyle="1" w:styleId="5BFEB20E6A8E4024886C2C465AB75690">
    <w:name w:val="5BFEB20E6A8E4024886C2C465AB75690"/>
  </w:style>
  <w:style w:type="paragraph" w:customStyle="1" w:styleId="6DD2DBA381FF4A2982DC7ECDA4FABAC9">
    <w:name w:val="6DD2DBA381FF4A2982DC7ECDA4FABAC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2FA391F21724C47BACD857DFCD0633B">
    <w:name w:val="F2FA391F21724C47BACD857DFCD0633B"/>
  </w:style>
  <w:style w:type="paragraph" w:customStyle="1" w:styleId="1A739B7415B54424B73DE4F03DA03031">
    <w:name w:val="1A739B7415B54424B73DE4F03DA03031"/>
  </w:style>
  <w:style w:type="paragraph" w:customStyle="1" w:styleId="3A76653E54B247E5A165FEDB43893403">
    <w:name w:val="3A76653E54B247E5A165FEDB43893403"/>
  </w:style>
  <w:style w:type="paragraph" w:customStyle="1" w:styleId="70AEDB59BCA94BB9B38769316BADCC7B">
    <w:name w:val="70AEDB59BCA94BB9B38769316BADCC7B"/>
  </w:style>
  <w:style w:type="paragraph" w:customStyle="1" w:styleId="D3A0A69880984764A5B62F485FCB917F">
    <w:name w:val="D3A0A69880984764A5B62F485FCB917F"/>
  </w:style>
  <w:style w:type="paragraph" w:customStyle="1" w:styleId="2BD38C0308CE4802BC15C50840F90ACB">
    <w:name w:val="2BD38C0308CE4802BC15C50840F90ACB"/>
  </w:style>
  <w:style w:type="paragraph" w:customStyle="1" w:styleId="D56CF9B025574655AA87A37BC37ABE0A">
    <w:name w:val="D56CF9B025574655AA87A37BC37ABE0A"/>
  </w:style>
  <w:style w:type="paragraph" w:customStyle="1" w:styleId="49752EF24EF54F518D7ECDC8F063D929">
    <w:name w:val="49752EF24EF54F518D7ECDC8F063D929"/>
  </w:style>
  <w:style w:type="paragraph" w:customStyle="1" w:styleId="3671A92538EB4D24A82BD20EE47ECD34">
    <w:name w:val="3671A92538EB4D24A82BD20EE47ECD34"/>
  </w:style>
  <w:style w:type="paragraph" w:customStyle="1" w:styleId="9B2964658F9B4C8B87A2DBE471F84E7C">
    <w:name w:val="9B2964658F9B4C8B87A2DBE471F84E7C"/>
  </w:style>
  <w:style w:type="paragraph" w:customStyle="1" w:styleId="FA3CBD4E8DB14787A7E0B6F266AB57E7">
    <w:name w:val="FA3CBD4E8DB14787A7E0B6F266AB57E7"/>
  </w:style>
  <w:style w:type="paragraph" w:customStyle="1" w:styleId="3411FCF8DFD244EEA54BE7AA46F44546">
    <w:name w:val="3411FCF8DFD244EEA54BE7AA46F44546"/>
  </w:style>
  <w:style w:type="paragraph" w:customStyle="1" w:styleId="BA630DB22DB64498B1A853620037926D">
    <w:name w:val="BA630DB22DB64498B1A853620037926D"/>
  </w:style>
  <w:style w:type="paragraph" w:customStyle="1" w:styleId="E4DED45D4ED44291AC8121534C439E3D">
    <w:name w:val="E4DED45D4ED44291AC8121534C439E3D"/>
  </w:style>
  <w:style w:type="paragraph" w:customStyle="1" w:styleId="C9C75B2765E9495792B11460B085D701">
    <w:name w:val="C9C75B2765E9495792B11460B085D701"/>
  </w:style>
  <w:style w:type="paragraph" w:customStyle="1" w:styleId="F25977DA2D7842EC90E6D298327056C8">
    <w:name w:val="F25977DA2D7842EC90E6D298327056C8"/>
  </w:style>
  <w:style w:type="paragraph" w:customStyle="1" w:styleId="C391E97010044D71B1600A7C75930079">
    <w:name w:val="C391E97010044D71B1600A7C75930079"/>
  </w:style>
  <w:style w:type="paragraph" w:customStyle="1" w:styleId="3DD0607AE4AA401A804C9C826B656179">
    <w:name w:val="3DD0607AE4AA401A804C9C826B656179"/>
  </w:style>
  <w:style w:type="paragraph" w:customStyle="1" w:styleId="2778154933AF442A91EDE41497F37FF3">
    <w:name w:val="2778154933AF442A91EDE41497F37FF3"/>
  </w:style>
  <w:style w:type="paragraph" w:customStyle="1" w:styleId="F6FF26A444A242E1ADAC2FB14B2FECB6">
    <w:name w:val="F6FF26A444A242E1ADAC2FB14B2FECB6"/>
  </w:style>
  <w:style w:type="paragraph" w:customStyle="1" w:styleId="3B2C7076093E48BB943695CB47B9B29E">
    <w:name w:val="3B2C7076093E48BB943695CB47B9B29E"/>
  </w:style>
  <w:style w:type="paragraph" w:customStyle="1" w:styleId="C6610230FCA84EC58A2A4EE723B7720F">
    <w:name w:val="C6610230FCA84EC58A2A4EE723B7720F"/>
  </w:style>
  <w:style w:type="paragraph" w:customStyle="1" w:styleId="D9FEA94D463645C5A3A18DF27693D4B8">
    <w:name w:val="D9FEA94D463645C5A3A18DF27693D4B8"/>
  </w:style>
  <w:style w:type="paragraph" w:customStyle="1" w:styleId="D75F7B04AF74478EABEA3F2455B8FEF7">
    <w:name w:val="D75F7B04AF74478EABEA3F2455B8FEF7"/>
  </w:style>
  <w:style w:type="paragraph" w:customStyle="1" w:styleId="9892FEB1D5994CDAB95349B3D8477B26">
    <w:name w:val="9892FEB1D5994CDAB95349B3D8477B26"/>
  </w:style>
  <w:style w:type="paragraph" w:customStyle="1" w:styleId="C8B44A9390984DB4AAC29503EFE81358">
    <w:name w:val="C8B44A9390984DB4AAC29503EFE81358"/>
  </w:style>
  <w:style w:type="paragraph" w:customStyle="1" w:styleId="CBB14C31C2E44C73AD277711F87B51A8">
    <w:name w:val="CBB14C31C2E44C73AD277711F87B51A8"/>
  </w:style>
  <w:style w:type="paragraph" w:customStyle="1" w:styleId="5E29FFD59B42487C86ED847B2B9EA19C">
    <w:name w:val="5E29FFD59B42487C86ED847B2B9EA19C"/>
  </w:style>
  <w:style w:type="paragraph" w:customStyle="1" w:styleId="BBACD28D2F2A46C89001D46F8F5826CF">
    <w:name w:val="BBACD28D2F2A46C89001D46F8F5826CF"/>
    <w:rsid w:val="00090077"/>
  </w:style>
  <w:style w:type="paragraph" w:customStyle="1" w:styleId="7420114B2D8E4B96BA54CF52780E17D1">
    <w:name w:val="7420114B2D8E4B96BA54CF52780E17D1"/>
    <w:rsid w:val="00090077"/>
  </w:style>
  <w:style w:type="paragraph" w:customStyle="1" w:styleId="82F0D763E3EF40B7AD97C579E7D8AB8A">
    <w:name w:val="82F0D763E3EF40B7AD97C579E7D8AB8A"/>
    <w:rsid w:val="00090077"/>
  </w:style>
  <w:style w:type="paragraph" w:customStyle="1" w:styleId="2585B11A0DAA4EBE99D4733059DB5183">
    <w:name w:val="2585B11A0DAA4EBE99D4733059DB5183"/>
    <w:rsid w:val="00090077"/>
  </w:style>
  <w:style w:type="paragraph" w:customStyle="1" w:styleId="D156BA20CC1E470DAFF2AA8EC66A1DAD">
    <w:name w:val="D156BA20CC1E470DAFF2AA8EC66A1DAD"/>
    <w:rsid w:val="00090077"/>
  </w:style>
  <w:style w:type="paragraph" w:customStyle="1" w:styleId="F92595229AAD49DD8716058F1A5FAA8A">
    <w:name w:val="F92595229AAD49DD8716058F1A5FAA8A"/>
    <w:rsid w:val="00090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3106 Wynstone Dr Champaign IL USA</CompanyAddress>
  <CompanyPhone>217-480-5323</CompanyPhone>
  <CompanyFax/>
  <CompanyEmail>simon.markus@siu.edu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www.linkedin.com/in/simon-m-857b60190</cp:keywords>
  <dc:description/>
  <cp:lastModifiedBy/>
  <cp:revision>1</cp:revision>
  <dcterms:created xsi:type="dcterms:W3CDTF">2020-01-10T01:16:00Z</dcterms:created>
  <dcterms:modified xsi:type="dcterms:W3CDTF">2020-01-11T12:40:00Z</dcterms:modified>
  <cp:category/>
  <cp:contentStatus>Github: Markusovich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